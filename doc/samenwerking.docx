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nl-NL"/>
        </w:rPr>
        <w:id w:val="-1899347438"/>
        <w:docPartObj>
          <w:docPartGallery w:val="Cover Pages"/>
          <w:docPartUnique/>
        </w:docPartObj>
      </w:sdtPr>
      <w:sdtEndPr>
        <w:rPr>
          <w:noProof/>
          <w:color w:val="4472C4" w:themeColor="accent1"/>
        </w:rPr>
      </w:sdtEndPr>
      <w:sdtContent>
        <w:p w:rsidR="001851B9" w:rsidRDefault="001851B9">
          <w:pPr>
            <w:pStyle w:val="NoSpacing"/>
          </w:pPr>
          <w:r>
            <w:rPr>
              <w:noProof/>
            </w:rPr>
            <mc:AlternateContent>
              <mc:Choice Requires="wpg">
                <w:drawing>
                  <wp:anchor distT="0" distB="0" distL="114300" distR="114300" simplePos="0" relativeHeight="251659264" behindDoc="1" locked="0" layoutInCell="1" allowOverlap="1" wp14:anchorId="742F133F" wp14:editId="4D02559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8T00:00:00Z">
                                      <w:dateFormat w:val="M/d/yyyy"/>
                                      <w:lid w:val="en-US"/>
                                      <w:storeMappedDataAs w:val="dateTime"/>
                                      <w:calendar w:val="gregorian"/>
                                    </w:date>
                                  </w:sdtPr>
                                  <w:sdtEndPr/>
                                  <w:sdtContent>
                                    <w:p w:rsidR="001851B9" w:rsidRDefault="001851B9">
                                      <w:pPr>
                                        <w:pStyle w:val="NoSpacing"/>
                                        <w:jc w:val="right"/>
                                        <w:rPr>
                                          <w:color w:val="FFFFFF" w:themeColor="background1"/>
                                          <w:sz w:val="28"/>
                                          <w:szCs w:val="28"/>
                                        </w:rPr>
                                      </w:pPr>
                                      <w:r>
                                        <w:rPr>
                                          <w:color w:val="FFFFFF" w:themeColor="background1"/>
                                          <w:sz w:val="28"/>
                                          <w:szCs w:val="28"/>
                                        </w:rPr>
                                        <w:t>4/8/2019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2F133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8T00:00:00Z">
                                <w:dateFormat w:val="M/d/yyyy"/>
                                <w:lid w:val="en-US"/>
                                <w:storeMappedDataAs w:val="dateTime"/>
                                <w:calendar w:val="gregorian"/>
                              </w:date>
                            </w:sdtPr>
                            <w:sdtEndPr/>
                            <w:sdtContent>
                              <w:p w:rsidR="001851B9" w:rsidRDefault="001851B9">
                                <w:pPr>
                                  <w:pStyle w:val="NoSpacing"/>
                                  <w:jc w:val="right"/>
                                  <w:rPr>
                                    <w:color w:val="FFFFFF" w:themeColor="background1"/>
                                    <w:sz w:val="28"/>
                                    <w:szCs w:val="28"/>
                                  </w:rPr>
                                </w:pPr>
                                <w:r>
                                  <w:rPr>
                                    <w:color w:val="FFFFFF" w:themeColor="background1"/>
                                    <w:sz w:val="28"/>
                                    <w:szCs w:val="28"/>
                                  </w:rPr>
                                  <w:t>4/8/2019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D9B6071" wp14:editId="7CCFCB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1B9" w:rsidRDefault="003136C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1B0116">
                                      <w:rPr>
                                        <w:color w:val="4472C4" w:themeColor="accent1"/>
                                        <w:sz w:val="26"/>
                                        <w:szCs w:val="26"/>
                                      </w:rPr>
                                      <w:t xml:space="preserve">Project  </w:t>
                                    </w:r>
                                    <w:proofErr w:type="spellStart"/>
                                    <w:r w:rsidR="001B0116">
                                      <w:rPr>
                                        <w:color w:val="4472C4" w:themeColor="accent1"/>
                                        <w:sz w:val="26"/>
                                        <w:szCs w:val="26"/>
                                      </w:rPr>
                                      <w:t>Fifa</w:t>
                                    </w:r>
                                    <w:proofErr w:type="spellEnd"/>
                                    <w:proofErr w:type="gramEnd"/>
                                  </w:sdtContent>
                                </w:sdt>
                              </w:p>
                              <w:p w:rsidR="001851B9" w:rsidRDefault="003136C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851B9">
                                      <w:rPr>
                                        <w:caps/>
                                        <w:color w:val="595959" w:themeColor="text1" w:themeTint="A6"/>
                                        <w:sz w:val="20"/>
                                        <w:szCs w:val="20"/>
                                      </w:rPr>
                                      <w:t>Groep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9B607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851B9" w:rsidRDefault="003136C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1B0116">
                                <w:rPr>
                                  <w:color w:val="4472C4" w:themeColor="accent1"/>
                                  <w:sz w:val="26"/>
                                  <w:szCs w:val="26"/>
                                </w:rPr>
                                <w:t xml:space="preserve">Project  </w:t>
                              </w:r>
                              <w:proofErr w:type="spellStart"/>
                              <w:r w:rsidR="001B0116">
                                <w:rPr>
                                  <w:color w:val="4472C4" w:themeColor="accent1"/>
                                  <w:sz w:val="26"/>
                                  <w:szCs w:val="26"/>
                                </w:rPr>
                                <w:t>Fifa</w:t>
                              </w:r>
                              <w:proofErr w:type="spellEnd"/>
                              <w:proofErr w:type="gramEnd"/>
                            </w:sdtContent>
                          </w:sdt>
                        </w:p>
                        <w:p w:rsidR="001851B9" w:rsidRDefault="003136C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851B9">
                                <w:rPr>
                                  <w:caps/>
                                  <w:color w:val="595959" w:themeColor="text1" w:themeTint="A6"/>
                                  <w:sz w:val="20"/>
                                  <w:szCs w:val="20"/>
                                </w:rPr>
                                <w:t>Groep 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B6694A" wp14:editId="52F2178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1B9" w:rsidRDefault="003136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B0116">
                                      <w:rPr>
                                        <w:rFonts w:asciiTheme="majorHAnsi" w:eastAsiaTheme="majorEastAsia" w:hAnsiTheme="majorHAnsi" w:cstheme="majorBidi"/>
                                        <w:color w:val="262626" w:themeColor="text1" w:themeTint="D9"/>
                                        <w:sz w:val="72"/>
                                        <w:szCs w:val="72"/>
                                      </w:rPr>
                                      <w:t>samenwerkinscontract</w:t>
                                    </w:r>
                                    <w:proofErr w:type="spellEnd"/>
                                    <w:r w:rsidR="001851B9">
                                      <w:rPr>
                                        <w:rFonts w:asciiTheme="majorHAnsi" w:eastAsiaTheme="majorEastAsia" w:hAnsiTheme="majorHAnsi" w:cstheme="majorBidi"/>
                                        <w:color w:val="262626" w:themeColor="text1" w:themeTint="D9"/>
                                        <w:sz w:val="72"/>
                                        <w:szCs w:val="72"/>
                                      </w:rPr>
                                      <w:t xml:space="preserve"> Amo 1</w:t>
                                    </w:r>
                                  </w:sdtContent>
                                </w:sdt>
                              </w:p>
                              <w:p w:rsidR="001851B9" w:rsidRDefault="003136C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851B9">
                                      <w:rPr>
                                        <w:color w:val="404040" w:themeColor="text1" w:themeTint="BF"/>
                                        <w:sz w:val="36"/>
                                        <w:szCs w:val="36"/>
                                      </w:rPr>
                                      <w:t>Groep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B6694A"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rsidR="001851B9" w:rsidRDefault="003136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B0116">
                                <w:rPr>
                                  <w:rFonts w:asciiTheme="majorHAnsi" w:eastAsiaTheme="majorEastAsia" w:hAnsiTheme="majorHAnsi" w:cstheme="majorBidi"/>
                                  <w:color w:val="262626" w:themeColor="text1" w:themeTint="D9"/>
                                  <w:sz w:val="72"/>
                                  <w:szCs w:val="72"/>
                                </w:rPr>
                                <w:t>samenwerkinscontract</w:t>
                              </w:r>
                              <w:proofErr w:type="spellEnd"/>
                              <w:r w:rsidR="001851B9">
                                <w:rPr>
                                  <w:rFonts w:asciiTheme="majorHAnsi" w:eastAsiaTheme="majorEastAsia" w:hAnsiTheme="majorHAnsi" w:cstheme="majorBidi"/>
                                  <w:color w:val="262626" w:themeColor="text1" w:themeTint="D9"/>
                                  <w:sz w:val="72"/>
                                  <w:szCs w:val="72"/>
                                </w:rPr>
                                <w:t xml:space="preserve"> Amo 1</w:t>
                              </w:r>
                            </w:sdtContent>
                          </w:sdt>
                        </w:p>
                        <w:p w:rsidR="001851B9" w:rsidRDefault="003136C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851B9">
                                <w:rPr>
                                  <w:color w:val="404040" w:themeColor="text1" w:themeTint="BF"/>
                                  <w:sz w:val="36"/>
                                  <w:szCs w:val="36"/>
                                </w:rPr>
                                <w:t>Groep 1</w:t>
                              </w:r>
                            </w:sdtContent>
                          </w:sdt>
                        </w:p>
                      </w:txbxContent>
                    </v:textbox>
                    <w10:wrap anchorx="page" anchory="page"/>
                  </v:shape>
                </w:pict>
              </mc:Fallback>
            </mc:AlternateContent>
          </w:r>
        </w:p>
        <w:p w:rsidR="001851B9" w:rsidRDefault="002F382F">
          <w:pPr>
            <w:rPr>
              <w:noProof/>
              <w:color w:val="4472C4" w:themeColor="accent1"/>
            </w:rPr>
          </w:pPr>
          <w:r>
            <w:rPr>
              <w:noProof/>
            </w:rPr>
            <w:drawing>
              <wp:anchor distT="0" distB="0" distL="114300" distR="114300" simplePos="0" relativeHeight="251662336" behindDoc="0" locked="0" layoutInCell="1" allowOverlap="1" wp14:anchorId="05A30C93" wp14:editId="24A200DC">
                <wp:simplePos x="0" y="0"/>
                <wp:positionH relativeFrom="margin">
                  <wp:align>center</wp:align>
                </wp:positionH>
                <wp:positionV relativeFrom="paragraph">
                  <wp:posOffset>2397125</wp:posOffset>
                </wp:positionV>
                <wp:extent cx="4189989" cy="3177540"/>
                <wp:effectExtent l="0" t="0" r="1270" b="381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9989" cy="317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1B9">
            <w:rPr>
              <w:noProof/>
              <w:color w:val="4472C4" w:themeColor="accent1"/>
            </w:rPr>
            <w:br w:type="page"/>
          </w:r>
        </w:p>
      </w:sdtContent>
    </w:sdt>
    <w:sdt>
      <w:sdtPr>
        <w:rPr>
          <w:rFonts w:ascii="Calibri" w:eastAsia="Calibri" w:hAnsi="Calibri" w:cs="Times New Roman"/>
          <w:b w:val="0"/>
          <w:bCs w:val="0"/>
          <w:color w:val="auto"/>
          <w:sz w:val="22"/>
          <w:szCs w:val="22"/>
          <w:lang w:val="nl-NL"/>
        </w:rPr>
        <w:id w:val="1099681347"/>
        <w:docPartObj>
          <w:docPartGallery w:val="Table of Contents"/>
          <w:docPartUnique/>
        </w:docPartObj>
      </w:sdtPr>
      <w:sdtEndPr>
        <w:rPr>
          <w:rFonts w:asciiTheme="minorHAnsi" w:eastAsiaTheme="minorHAnsi" w:hAnsiTheme="minorHAnsi" w:cstheme="minorBidi"/>
          <w:noProof/>
        </w:rPr>
      </w:sdtEndPr>
      <w:sdtContent>
        <w:p w:rsidR="001B0116" w:rsidRDefault="001B0116" w:rsidP="001B0116">
          <w:pPr>
            <w:pStyle w:val="TOCHeading"/>
          </w:pPr>
          <w:proofErr w:type="spellStart"/>
          <w:r>
            <w:t>Inhoudsopgaven</w:t>
          </w:r>
          <w:proofErr w:type="spellEnd"/>
          <w:r>
            <w:t xml:space="preserve"> </w:t>
          </w:r>
        </w:p>
        <w:p w:rsidR="00624CFD" w:rsidRDefault="001B0116">
          <w:pPr>
            <w:pStyle w:val="TOC1"/>
            <w:tabs>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612757" w:history="1">
            <w:r w:rsidR="00624CFD" w:rsidRPr="0025308A">
              <w:rPr>
                <w:rStyle w:val="Hyperlink"/>
                <w:noProof/>
              </w:rPr>
              <w:t>Samenwerkingscontract</w:t>
            </w:r>
            <w:r w:rsidR="00624CFD">
              <w:rPr>
                <w:noProof/>
                <w:webHidden/>
              </w:rPr>
              <w:tab/>
            </w:r>
            <w:r w:rsidR="00624CFD">
              <w:rPr>
                <w:noProof/>
                <w:webHidden/>
              </w:rPr>
              <w:fldChar w:fldCharType="begin"/>
            </w:r>
            <w:r w:rsidR="00624CFD">
              <w:rPr>
                <w:noProof/>
                <w:webHidden/>
              </w:rPr>
              <w:instrText xml:space="preserve"> PAGEREF _Toc5612757 \h </w:instrText>
            </w:r>
            <w:r w:rsidR="00624CFD">
              <w:rPr>
                <w:noProof/>
                <w:webHidden/>
              </w:rPr>
            </w:r>
            <w:r w:rsidR="00624CFD">
              <w:rPr>
                <w:noProof/>
                <w:webHidden/>
              </w:rPr>
              <w:fldChar w:fldCharType="separate"/>
            </w:r>
            <w:r w:rsidR="00624CFD">
              <w:rPr>
                <w:noProof/>
                <w:webHidden/>
              </w:rPr>
              <w:t>2</w:t>
            </w:r>
            <w:r w:rsidR="00624CFD">
              <w:rPr>
                <w:noProof/>
                <w:webHidden/>
              </w:rPr>
              <w:fldChar w:fldCharType="end"/>
            </w:r>
          </w:hyperlink>
        </w:p>
        <w:p w:rsidR="00624CFD" w:rsidRDefault="00624CFD">
          <w:pPr>
            <w:pStyle w:val="TOC1"/>
            <w:tabs>
              <w:tab w:val="right" w:leader="dot" w:pos="9016"/>
            </w:tabs>
            <w:rPr>
              <w:rFonts w:asciiTheme="minorHAnsi" w:eastAsiaTheme="minorEastAsia" w:hAnsiTheme="minorHAnsi" w:cstheme="minorBidi"/>
              <w:noProof/>
              <w:lang w:val="en-US"/>
            </w:rPr>
          </w:pPr>
          <w:hyperlink w:anchor="_Toc5612758" w:history="1">
            <w:r w:rsidRPr="0025308A">
              <w:rPr>
                <w:rStyle w:val="Hyperlink"/>
                <w:noProof/>
              </w:rPr>
              <w:t>Projectdefinitie</w:t>
            </w:r>
            <w:r>
              <w:rPr>
                <w:noProof/>
                <w:webHidden/>
              </w:rPr>
              <w:tab/>
            </w:r>
            <w:r>
              <w:rPr>
                <w:noProof/>
                <w:webHidden/>
              </w:rPr>
              <w:fldChar w:fldCharType="begin"/>
            </w:r>
            <w:r>
              <w:rPr>
                <w:noProof/>
                <w:webHidden/>
              </w:rPr>
              <w:instrText xml:space="preserve"> PAGEREF _Toc5612758 \h </w:instrText>
            </w:r>
            <w:r>
              <w:rPr>
                <w:noProof/>
                <w:webHidden/>
              </w:rPr>
            </w:r>
            <w:r>
              <w:rPr>
                <w:noProof/>
                <w:webHidden/>
              </w:rPr>
              <w:fldChar w:fldCharType="separate"/>
            </w:r>
            <w:r>
              <w:rPr>
                <w:noProof/>
                <w:webHidden/>
              </w:rPr>
              <w:t>4</w:t>
            </w:r>
            <w:r>
              <w:rPr>
                <w:noProof/>
                <w:webHidden/>
              </w:rPr>
              <w:fldChar w:fldCharType="end"/>
            </w:r>
          </w:hyperlink>
        </w:p>
        <w:p w:rsidR="00624CFD" w:rsidRDefault="00624CFD">
          <w:pPr>
            <w:pStyle w:val="TOC1"/>
            <w:tabs>
              <w:tab w:val="right" w:leader="dot" w:pos="9016"/>
            </w:tabs>
            <w:rPr>
              <w:rFonts w:asciiTheme="minorHAnsi" w:eastAsiaTheme="minorEastAsia" w:hAnsiTheme="minorHAnsi" w:cstheme="minorBidi"/>
              <w:noProof/>
              <w:lang w:val="en-US"/>
            </w:rPr>
          </w:pPr>
          <w:hyperlink w:anchor="_Toc5612759" w:history="1">
            <w:r w:rsidRPr="0025308A">
              <w:rPr>
                <w:rStyle w:val="Hyperlink"/>
                <w:noProof/>
              </w:rPr>
              <w:t>Voorwaarde:</w:t>
            </w:r>
            <w:r>
              <w:rPr>
                <w:noProof/>
                <w:webHidden/>
              </w:rPr>
              <w:tab/>
            </w:r>
            <w:r>
              <w:rPr>
                <w:noProof/>
                <w:webHidden/>
              </w:rPr>
              <w:fldChar w:fldCharType="begin"/>
            </w:r>
            <w:r>
              <w:rPr>
                <w:noProof/>
                <w:webHidden/>
              </w:rPr>
              <w:instrText xml:space="preserve"> PAGEREF _Toc5612759 \h </w:instrText>
            </w:r>
            <w:r>
              <w:rPr>
                <w:noProof/>
                <w:webHidden/>
              </w:rPr>
            </w:r>
            <w:r>
              <w:rPr>
                <w:noProof/>
                <w:webHidden/>
              </w:rPr>
              <w:fldChar w:fldCharType="separate"/>
            </w:r>
            <w:r>
              <w:rPr>
                <w:noProof/>
                <w:webHidden/>
              </w:rPr>
              <w:t>4</w:t>
            </w:r>
            <w:r>
              <w:rPr>
                <w:noProof/>
                <w:webHidden/>
              </w:rPr>
              <w:fldChar w:fldCharType="end"/>
            </w:r>
          </w:hyperlink>
        </w:p>
        <w:p w:rsidR="00624CFD" w:rsidRDefault="00624CFD">
          <w:pPr>
            <w:pStyle w:val="TOC1"/>
            <w:tabs>
              <w:tab w:val="right" w:leader="dot" w:pos="9016"/>
            </w:tabs>
            <w:rPr>
              <w:rFonts w:asciiTheme="minorHAnsi" w:eastAsiaTheme="minorEastAsia" w:hAnsiTheme="minorHAnsi" w:cstheme="minorBidi"/>
              <w:noProof/>
              <w:lang w:val="en-US"/>
            </w:rPr>
          </w:pPr>
          <w:hyperlink w:anchor="_Toc5612760" w:history="1">
            <w:r w:rsidRPr="0025308A">
              <w:rPr>
                <w:rStyle w:val="Hyperlink"/>
                <w:noProof/>
              </w:rPr>
              <w:t>Handtekening:</w:t>
            </w:r>
            <w:r>
              <w:rPr>
                <w:noProof/>
                <w:webHidden/>
              </w:rPr>
              <w:tab/>
            </w:r>
            <w:r>
              <w:rPr>
                <w:noProof/>
                <w:webHidden/>
              </w:rPr>
              <w:fldChar w:fldCharType="begin"/>
            </w:r>
            <w:r>
              <w:rPr>
                <w:noProof/>
                <w:webHidden/>
              </w:rPr>
              <w:instrText xml:space="preserve"> PAGEREF _Toc5612760 \h </w:instrText>
            </w:r>
            <w:r>
              <w:rPr>
                <w:noProof/>
                <w:webHidden/>
              </w:rPr>
            </w:r>
            <w:r>
              <w:rPr>
                <w:noProof/>
                <w:webHidden/>
              </w:rPr>
              <w:fldChar w:fldCharType="separate"/>
            </w:r>
            <w:r>
              <w:rPr>
                <w:noProof/>
                <w:webHidden/>
              </w:rPr>
              <w:t>7</w:t>
            </w:r>
            <w:r>
              <w:rPr>
                <w:noProof/>
                <w:webHidden/>
              </w:rPr>
              <w:fldChar w:fldCharType="end"/>
            </w:r>
          </w:hyperlink>
        </w:p>
        <w:p w:rsidR="001B0116" w:rsidRDefault="001B0116" w:rsidP="001B0116">
          <w:r>
            <w:rPr>
              <w:b/>
              <w:bCs/>
              <w:noProof/>
            </w:rPr>
            <w:fldChar w:fldCharType="end"/>
          </w:r>
        </w:p>
      </w:sdtContent>
    </w:sdt>
    <w:p w:rsidR="001B0116" w:rsidRPr="00D16BE6" w:rsidRDefault="001B0116" w:rsidP="001B0116">
      <w:pPr>
        <w:rPr>
          <w:rFonts w:cs="Calibri"/>
        </w:rPr>
      </w:pPr>
      <w:r w:rsidRPr="00D16BE6">
        <w:rPr>
          <w:rFonts w:cs="Calibri"/>
        </w:rPr>
        <w:t xml:space="preserve"> </w:t>
      </w:r>
    </w:p>
    <w:p w:rsidR="001B0116" w:rsidRPr="00D16BE6" w:rsidRDefault="001B0116" w:rsidP="001B0116">
      <w:pPr>
        <w:rPr>
          <w:rFonts w:cs="Calibri"/>
        </w:rPr>
      </w:pPr>
    </w:p>
    <w:p w:rsidR="001B0116" w:rsidRPr="00D16BE6" w:rsidRDefault="001B0116" w:rsidP="001B0116">
      <w:pPr>
        <w:rPr>
          <w:rFonts w:cs="Calibri"/>
        </w:rPr>
      </w:pPr>
      <w:bookmarkStart w:id="0" w:name="_GoBack"/>
      <w:bookmarkEnd w:id="0"/>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rPr>
          <w:rFonts w:cs="Calibri"/>
        </w:rPr>
      </w:pPr>
    </w:p>
    <w:p w:rsidR="001B0116" w:rsidRPr="00D16BE6" w:rsidRDefault="001B0116" w:rsidP="001B0116">
      <w:pPr>
        <w:pStyle w:val="Heading1"/>
        <w:rPr>
          <w:rFonts w:ascii="Calibri" w:eastAsia="Calibri" w:hAnsi="Calibri" w:cs="Calibri"/>
          <w:color w:val="auto"/>
          <w:sz w:val="22"/>
          <w:szCs w:val="22"/>
        </w:rPr>
      </w:pPr>
    </w:p>
    <w:p w:rsidR="001B0116" w:rsidRPr="00D16BE6" w:rsidRDefault="001B0116" w:rsidP="001B0116"/>
    <w:p w:rsidR="001B0116" w:rsidRDefault="001B0116" w:rsidP="001B0116">
      <w:pPr>
        <w:pStyle w:val="Heading1"/>
      </w:pPr>
      <w:bookmarkStart w:id="1" w:name="_Toc5612757"/>
      <w:r>
        <w:lastRenderedPageBreak/>
        <w:t>Samenwerkingscontract</w:t>
      </w:r>
      <w:bookmarkEnd w:id="1"/>
    </w:p>
    <w:p w:rsidR="001B0116" w:rsidRDefault="001B0116" w:rsidP="001B0116">
      <w:pPr>
        <w:rPr>
          <w:b/>
        </w:rPr>
      </w:pPr>
    </w:p>
    <w:p w:rsidR="001B0116" w:rsidRDefault="001B0116" w:rsidP="001B0116">
      <w:pPr>
        <w:rPr>
          <w:b/>
        </w:rPr>
      </w:pPr>
      <w:r>
        <w:rPr>
          <w:b/>
        </w:rPr>
        <w:t>Persoongegevens:</w:t>
      </w:r>
    </w:p>
    <w:p w:rsidR="001B0116" w:rsidRDefault="001B0116" w:rsidP="001B0116">
      <w:r>
        <w:t>Naam:</w:t>
      </w:r>
      <w:r>
        <w:tab/>
      </w:r>
      <w:r>
        <w:tab/>
      </w:r>
      <w:r>
        <w:tab/>
      </w:r>
      <w:r>
        <w:tab/>
      </w:r>
      <w:r>
        <w:tab/>
        <w:t>Feyza Keles</w:t>
      </w:r>
      <w:r>
        <w:tab/>
      </w:r>
    </w:p>
    <w:p w:rsidR="001B0116" w:rsidRDefault="001B0116" w:rsidP="001B0116">
      <w:r>
        <w:t>Adres:</w:t>
      </w:r>
      <w:r>
        <w:tab/>
      </w:r>
      <w:r>
        <w:tab/>
      </w:r>
      <w:r>
        <w:tab/>
      </w:r>
      <w:r>
        <w:tab/>
      </w:r>
      <w:r>
        <w:tab/>
        <w:t xml:space="preserve">Steenwijksingel 22 </w:t>
      </w:r>
    </w:p>
    <w:p w:rsidR="001B0116" w:rsidRDefault="001B0116" w:rsidP="001B0116">
      <w:r>
        <w:t>Email:</w:t>
      </w:r>
      <w:r>
        <w:tab/>
      </w:r>
      <w:r>
        <w:tab/>
      </w:r>
      <w:r>
        <w:tab/>
      </w:r>
      <w:r>
        <w:tab/>
      </w:r>
      <w:r>
        <w:tab/>
        <w:t>d261472@edu.rocwb.nl</w:t>
      </w:r>
    </w:p>
    <w:p w:rsidR="001B0116" w:rsidRDefault="001B0116" w:rsidP="001B0116">
      <w:r>
        <w:t>Woonplaats:</w:t>
      </w:r>
      <w:r>
        <w:tab/>
      </w:r>
      <w:r>
        <w:tab/>
      </w:r>
      <w:r>
        <w:tab/>
      </w:r>
      <w:r>
        <w:tab/>
        <w:t>Tilburg</w:t>
      </w:r>
    </w:p>
    <w:p w:rsidR="001B0116" w:rsidRDefault="001B0116" w:rsidP="001B0116">
      <w:r>
        <w:t xml:space="preserve">Geboortedatum: </w:t>
      </w:r>
      <w:r>
        <w:tab/>
      </w:r>
      <w:r>
        <w:tab/>
      </w:r>
      <w:r>
        <w:tab/>
        <w:t>26-06-2002</w:t>
      </w:r>
    </w:p>
    <w:p w:rsidR="001B0116" w:rsidRDefault="001B0116" w:rsidP="001B0116">
      <w:r>
        <w:t xml:space="preserve">Geboorteplaats: </w:t>
      </w:r>
      <w:r>
        <w:tab/>
      </w:r>
      <w:r>
        <w:tab/>
      </w:r>
      <w:r>
        <w:tab/>
        <w:t>Tilburg</w:t>
      </w:r>
    </w:p>
    <w:p w:rsidR="001B0116" w:rsidRDefault="001B0116" w:rsidP="001B0116">
      <w:r>
        <w:t>Telefoonnummer:</w:t>
      </w:r>
      <w:r>
        <w:tab/>
      </w:r>
      <w:r>
        <w:tab/>
      </w:r>
      <w:r>
        <w:tab/>
        <w:t xml:space="preserve"> 0622894788</w:t>
      </w:r>
    </w:p>
    <w:p w:rsidR="001B0116" w:rsidRDefault="001B0116" w:rsidP="001B0116"/>
    <w:p w:rsidR="001B0116" w:rsidRDefault="001B0116" w:rsidP="001B0116">
      <w:r>
        <w:t>Naam:</w:t>
      </w:r>
      <w:r>
        <w:tab/>
      </w:r>
      <w:r>
        <w:tab/>
      </w:r>
      <w:r>
        <w:tab/>
      </w:r>
      <w:r>
        <w:tab/>
      </w:r>
      <w:r>
        <w:tab/>
        <w:t>Lorenzo Rijnvos</w:t>
      </w:r>
      <w:r>
        <w:tab/>
      </w:r>
      <w:r>
        <w:tab/>
      </w:r>
      <w:r>
        <w:tab/>
      </w:r>
    </w:p>
    <w:p w:rsidR="001B0116" w:rsidRDefault="001B0116" w:rsidP="001B0116">
      <w:r>
        <w:t>Adres:</w:t>
      </w:r>
      <w:r>
        <w:tab/>
      </w:r>
      <w:r>
        <w:tab/>
      </w:r>
      <w:r>
        <w:tab/>
      </w:r>
      <w:r>
        <w:tab/>
      </w:r>
      <w:r>
        <w:tab/>
        <w:t>Heksenwiellaan 146</w:t>
      </w:r>
    </w:p>
    <w:p w:rsidR="001B0116" w:rsidRDefault="001B0116" w:rsidP="001B0116">
      <w:r>
        <w:t>Email:</w:t>
      </w:r>
      <w:r>
        <w:tab/>
      </w:r>
      <w:r>
        <w:tab/>
      </w:r>
      <w:r>
        <w:tab/>
      </w:r>
      <w:r>
        <w:tab/>
      </w:r>
      <w:r>
        <w:tab/>
        <w:t>D261445@edu.rocwb.nl</w:t>
      </w:r>
    </w:p>
    <w:p w:rsidR="001B0116" w:rsidRDefault="001B0116" w:rsidP="001B0116">
      <w:r>
        <w:t>Woonplaats:</w:t>
      </w:r>
      <w:r>
        <w:tab/>
      </w:r>
      <w:r>
        <w:tab/>
      </w:r>
      <w:r>
        <w:tab/>
      </w:r>
      <w:r>
        <w:tab/>
        <w:t>Breda</w:t>
      </w:r>
    </w:p>
    <w:p w:rsidR="001B0116" w:rsidRDefault="001B0116" w:rsidP="001B0116">
      <w:r>
        <w:t xml:space="preserve">Geboortedatum: </w:t>
      </w:r>
      <w:r>
        <w:tab/>
      </w:r>
      <w:r>
        <w:tab/>
      </w:r>
      <w:r>
        <w:tab/>
        <w:t>08-08-2002</w:t>
      </w:r>
    </w:p>
    <w:p w:rsidR="001B0116" w:rsidRDefault="001B0116" w:rsidP="001B0116">
      <w:r>
        <w:t xml:space="preserve">Geboorteplaats: </w:t>
      </w:r>
      <w:r>
        <w:tab/>
      </w:r>
      <w:r>
        <w:tab/>
      </w:r>
      <w:r>
        <w:tab/>
        <w:t>Breda</w:t>
      </w:r>
    </w:p>
    <w:p w:rsidR="001B0116" w:rsidRDefault="001B0116" w:rsidP="001B0116">
      <w:r>
        <w:t xml:space="preserve">Telefoonnummer: </w:t>
      </w:r>
      <w:r>
        <w:tab/>
      </w:r>
      <w:r>
        <w:tab/>
      </w:r>
      <w:r>
        <w:tab/>
        <w:t>0616808053</w:t>
      </w:r>
    </w:p>
    <w:p w:rsidR="001B0116" w:rsidRDefault="001B0116" w:rsidP="001B0116"/>
    <w:p w:rsidR="001B0116" w:rsidRDefault="001B0116" w:rsidP="001B0116">
      <w:r>
        <w:t>Naam:</w:t>
      </w:r>
      <w:r>
        <w:tab/>
      </w:r>
      <w:r>
        <w:tab/>
      </w:r>
      <w:r>
        <w:tab/>
      </w:r>
      <w:r>
        <w:tab/>
      </w:r>
      <w:r>
        <w:tab/>
        <w:t>Jeremy Meijer</w:t>
      </w:r>
      <w:r>
        <w:tab/>
      </w:r>
      <w:r>
        <w:tab/>
      </w:r>
      <w:r>
        <w:tab/>
      </w:r>
    </w:p>
    <w:p w:rsidR="001B0116" w:rsidRDefault="001B0116" w:rsidP="001B0116">
      <w:r>
        <w:t>Adres:</w:t>
      </w:r>
      <w:r>
        <w:tab/>
      </w:r>
      <w:r>
        <w:tab/>
      </w:r>
      <w:r>
        <w:tab/>
      </w:r>
      <w:r>
        <w:tab/>
      </w:r>
      <w:r>
        <w:tab/>
        <w:t>Hooidonk 7</w:t>
      </w:r>
    </w:p>
    <w:p w:rsidR="001B0116" w:rsidRDefault="001B0116" w:rsidP="001B0116">
      <w:r>
        <w:t>Email:</w:t>
      </w:r>
      <w:r>
        <w:tab/>
      </w:r>
      <w:r>
        <w:tab/>
      </w:r>
      <w:r>
        <w:tab/>
      </w:r>
      <w:r>
        <w:tab/>
      </w:r>
      <w:r>
        <w:tab/>
        <w:t>D261333@edu.rocwb.nl</w:t>
      </w:r>
    </w:p>
    <w:p w:rsidR="001B0116" w:rsidRDefault="001B0116" w:rsidP="001B0116">
      <w:r>
        <w:t>Woonplaats:</w:t>
      </w:r>
      <w:r>
        <w:tab/>
      </w:r>
      <w:r>
        <w:tab/>
      </w:r>
      <w:r>
        <w:tab/>
      </w:r>
      <w:r>
        <w:tab/>
        <w:t>Oosterhout</w:t>
      </w:r>
    </w:p>
    <w:p w:rsidR="001B0116" w:rsidRDefault="001B0116" w:rsidP="001B0116">
      <w:r>
        <w:t xml:space="preserve">Geboortedatum: </w:t>
      </w:r>
      <w:r>
        <w:tab/>
      </w:r>
      <w:r>
        <w:tab/>
      </w:r>
      <w:r>
        <w:tab/>
        <w:t>18-04-2002</w:t>
      </w:r>
    </w:p>
    <w:p w:rsidR="001B0116" w:rsidRDefault="001B0116" w:rsidP="001B0116">
      <w:r>
        <w:t xml:space="preserve">Geboorteplaats: </w:t>
      </w:r>
      <w:r>
        <w:tab/>
      </w:r>
      <w:r>
        <w:tab/>
      </w:r>
      <w:r>
        <w:tab/>
        <w:t xml:space="preserve"> Breda</w:t>
      </w:r>
    </w:p>
    <w:p w:rsidR="001B0116" w:rsidRDefault="001B0116" w:rsidP="001B0116">
      <w:r>
        <w:t xml:space="preserve">Telefoonnummer: </w:t>
      </w:r>
      <w:r>
        <w:tab/>
      </w:r>
      <w:r>
        <w:tab/>
      </w:r>
      <w:r>
        <w:tab/>
        <w:t>0681707848</w:t>
      </w:r>
    </w:p>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r>
        <w:t>Naam:</w:t>
      </w:r>
      <w:r>
        <w:tab/>
      </w:r>
      <w:r>
        <w:tab/>
      </w:r>
      <w:r>
        <w:tab/>
      </w:r>
      <w:r>
        <w:tab/>
        <w:t>Chalome Miguel</w:t>
      </w:r>
      <w:r>
        <w:tab/>
      </w:r>
      <w:r>
        <w:tab/>
      </w:r>
      <w:r>
        <w:tab/>
      </w:r>
    </w:p>
    <w:p w:rsidR="001B0116" w:rsidRDefault="001B0116" w:rsidP="001B0116">
      <w:r>
        <w:t xml:space="preserve">Adres: </w:t>
      </w:r>
      <w:r>
        <w:tab/>
      </w:r>
      <w:r>
        <w:tab/>
      </w:r>
      <w:r>
        <w:tab/>
      </w:r>
      <w:r>
        <w:tab/>
        <w:t>Torenvalk 100</w:t>
      </w:r>
      <w:r>
        <w:tab/>
      </w:r>
      <w:r>
        <w:tab/>
      </w:r>
      <w:r>
        <w:tab/>
      </w:r>
    </w:p>
    <w:p w:rsidR="001B0116" w:rsidRDefault="001B0116" w:rsidP="001B0116">
      <w:r>
        <w:t>Email:</w:t>
      </w:r>
      <w:r>
        <w:tab/>
      </w:r>
      <w:r>
        <w:tab/>
      </w:r>
      <w:r>
        <w:tab/>
      </w:r>
      <w:r>
        <w:tab/>
        <w:t>D215423@edu.rocwb.nl</w:t>
      </w:r>
      <w:r>
        <w:tab/>
      </w:r>
      <w:r>
        <w:tab/>
      </w:r>
      <w:r>
        <w:tab/>
      </w:r>
      <w:r>
        <w:tab/>
      </w:r>
    </w:p>
    <w:p w:rsidR="001B0116" w:rsidRDefault="001B0116" w:rsidP="001B0116">
      <w:r>
        <w:t>Woonplaats:</w:t>
      </w:r>
      <w:r>
        <w:tab/>
      </w:r>
      <w:r>
        <w:tab/>
      </w:r>
      <w:r>
        <w:tab/>
        <w:t xml:space="preserve"> Etten-Leur</w:t>
      </w:r>
      <w:r>
        <w:tab/>
      </w:r>
      <w:r>
        <w:tab/>
      </w:r>
      <w:r>
        <w:tab/>
      </w:r>
    </w:p>
    <w:p w:rsidR="001B0116" w:rsidRDefault="001B0116" w:rsidP="001B0116">
      <w:r>
        <w:t xml:space="preserve">Geboortedatum: </w:t>
      </w:r>
      <w:r>
        <w:tab/>
      </w:r>
      <w:r>
        <w:tab/>
        <w:t>26-08-1998</w:t>
      </w:r>
      <w:r>
        <w:tab/>
      </w:r>
      <w:r>
        <w:tab/>
      </w:r>
      <w:r>
        <w:tab/>
      </w:r>
    </w:p>
    <w:p w:rsidR="001B0116" w:rsidRDefault="001B0116" w:rsidP="001B0116">
      <w:r>
        <w:t xml:space="preserve">Geboorteplaats:  </w:t>
      </w:r>
      <w:r>
        <w:tab/>
      </w:r>
      <w:r>
        <w:tab/>
        <w:t>Luanda</w:t>
      </w:r>
      <w:r>
        <w:tab/>
      </w:r>
      <w:r>
        <w:tab/>
      </w:r>
      <w:r>
        <w:tab/>
        <w:t xml:space="preserve"> </w:t>
      </w:r>
    </w:p>
    <w:p w:rsidR="001B0116" w:rsidRDefault="001B0116" w:rsidP="001B0116">
      <w:r>
        <w:t xml:space="preserve">Telefoonnummer: </w:t>
      </w:r>
      <w:r>
        <w:tab/>
      </w:r>
      <w:r>
        <w:tab/>
        <w:t>0613661859</w:t>
      </w:r>
    </w:p>
    <w:p w:rsidR="001B0116" w:rsidRDefault="001B0116" w:rsidP="001B0116"/>
    <w:p w:rsidR="001B0116" w:rsidRDefault="001B0116" w:rsidP="001B0116">
      <w:r>
        <w:t>Naam:</w:t>
      </w:r>
      <w:r>
        <w:tab/>
      </w:r>
      <w:r>
        <w:tab/>
      </w:r>
      <w:r>
        <w:tab/>
      </w:r>
      <w:r>
        <w:tab/>
        <w:t>Angelo van Esch</w:t>
      </w:r>
      <w:r>
        <w:tab/>
      </w:r>
      <w:r>
        <w:tab/>
      </w:r>
      <w:r>
        <w:tab/>
      </w:r>
      <w:r>
        <w:tab/>
      </w:r>
    </w:p>
    <w:p w:rsidR="001B0116" w:rsidRDefault="001B0116" w:rsidP="001B0116">
      <w:r>
        <w:t>Adres:</w:t>
      </w:r>
      <w:r>
        <w:tab/>
      </w:r>
      <w:r>
        <w:tab/>
      </w:r>
      <w:r>
        <w:tab/>
      </w:r>
      <w:r>
        <w:tab/>
        <w:t>Smaragdstraat 54</w:t>
      </w:r>
      <w:r>
        <w:tab/>
      </w:r>
    </w:p>
    <w:p w:rsidR="001B0116" w:rsidRDefault="001B0116" w:rsidP="001B0116">
      <w:r>
        <w:t>Email:</w:t>
      </w:r>
      <w:r>
        <w:tab/>
      </w:r>
      <w:r>
        <w:tab/>
      </w:r>
      <w:r>
        <w:tab/>
      </w:r>
      <w:r>
        <w:tab/>
        <w:t>sabaton01@outlook.com</w:t>
      </w:r>
      <w:r>
        <w:tab/>
      </w:r>
    </w:p>
    <w:p w:rsidR="001B0116" w:rsidRDefault="001B0116" w:rsidP="001B0116">
      <w:r>
        <w:t>Woonplaats:</w:t>
      </w:r>
      <w:r>
        <w:tab/>
      </w:r>
      <w:r>
        <w:tab/>
      </w:r>
      <w:r>
        <w:tab/>
        <w:t>Breda</w:t>
      </w:r>
      <w:r>
        <w:tab/>
      </w:r>
    </w:p>
    <w:p w:rsidR="001B0116" w:rsidRDefault="001B0116" w:rsidP="001B0116">
      <w:r>
        <w:t xml:space="preserve">Geboortedatum: </w:t>
      </w:r>
      <w:r>
        <w:tab/>
      </w:r>
      <w:r>
        <w:tab/>
        <w:t>25-02-2001</w:t>
      </w:r>
      <w:r>
        <w:tab/>
      </w:r>
    </w:p>
    <w:p w:rsidR="001B0116" w:rsidRDefault="001B0116" w:rsidP="001B0116">
      <w:r>
        <w:t xml:space="preserve">Geboorteplaats: </w:t>
      </w:r>
      <w:r>
        <w:tab/>
      </w:r>
      <w:r>
        <w:tab/>
        <w:t>?</w:t>
      </w:r>
      <w:r>
        <w:tab/>
        <w:t xml:space="preserve"> </w:t>
      </w:r>
    </w:p>
    <w:p w:rsidR="001B0116" w:rsidRDefault="001B0116" w:rsidP="001B0116">
      <w:r>
        <w:t>Telefoonnummer:                          /</w:t>
      </w:r>
    </w:p>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 w:rsidR="001B0116" w:rsidRDefault="001B0116" w:rsidP="001B0116">
      <w:pPr>
        <w:pStyle w:val="Heading1"/>
      </w:pPr>
      <w:bookmarkStart w:id="2" w:name="_Toc5612758"/>
      <w:r>
        <w:lastRenderedPageBreak/>
        <w:t>Projectdefinitie</w:t>
      </w:r>
      <w:bookmarkEnd w:id="2"/>
      <w:r>
        <w:t xml:space="preserve"> </w:t>
      </w:r>
    </w:p>
    <w:p w:rsidR="001B0116" w:rsidRDefault="001B0116" w:rsidP="001B0116">
      <w:r>
        <w:t>Locatie: Radius Collega Breda</w:t>
      </w:r>
    </w:p>
    <w:p w:rsidR="001B0116" w:rsidRDefault="001B0116" w:rsidP="001B0116">
      <w:r>
        <w:t>Projectnaam: Project fifa</w:t>
      </w:r>
    </w:p>
    <w:p w:rsidR="001B0116" w:rsidRDefault="001B0116" w:rsidP="001B0116">
      <w:r>
        <w:t>Duur van het project: 8 weken</w:t>
      </w:r>
    </w:p>
    <w:p w:rsidR="00F02F1C" w:rsidRDefault="00F02F1C" w:rsidP="001B0116">
      <w:r>
        <w:t>Project leider: Elton</w:t>
      </w:r>
    </w:p>
    <w:p w:rsidR="001B0116" w:rsidRDefault="001B0116" w:rsidP="001B0116">
      <w:r>
        <w:t>Begeleidende docent: Bart, Elton, Jurgen</w:t>
      </w:r>
      <w:r w:rsidR="00F02F1C">
        <w:t>, Ine, Tim, Bjorn, Fedde en Michel</w:t>
      </w:r>
    </w:p>
    <w:p w:rsidR="001B0116" w:rsidRDefault="001B0116" w:rsidP="001B0116"/>
    <w:p w:rsidR="001B0116" w:rsidRDefault="001B0116" w:rsidP="001B0116">
      <w:pPr>
        <w:pStyle w:val="Heading1"/>
      </w:pPr>
      <w:bookmarkStart w:id="3" w:name="_Toc5612759"/>
      <w:r>
        <w:t>Voorwaarde:</w:t>
      </w:r>
      <w:bookmarkEnd w:id="3"/>
    </w:p>
    <w:p w:rsidR="001B0116" w:rsidRDefault="001B0116" w:rsidP="001B0116">
      <w:pPr>
        <w:pStyle w:val="ListParagraph"/>
        <w:numPr>
          <w:ilvl w:val="0"/>
          <w:numId w:val="4"/>
        </w:numPr>
      </w:pPr>
      <w:r>
        <w:t xml:space="preserve">Alles word via git hub en git kraken gedeeld </w:t>
      </w:r>
    </w:p>
    <w:p w:rsidR="001B0116" w:rsidRDefault="001B0116" w:rsidP="001B0116">
      <w:pPr>
        <w:pStyle w:val="ListParagraph"/>
        <w:numPr>
          <w:ilvl w:val="0"/>
          <w:numId w:val="5"/>
        </w:numPr>
      </w:pPr>
      <w:r>
        <w:t>Alle .doc bestanden komen in het mapje doc</w:t>
      </w:r>
    </w:p>
    <w:p w:rsidR="001B0116" w:rsidRDefault="001B0116" w:rsidP="001B0116">
      <w:pPr>
        <w:pStyle w:val="ListParagraph"/>
        <w:numPr>
          <w:ilvl w:val="0"/>
          <w:numId w:val="5"/>
        </w:numPr>
      </w:pPr>
      <w:r>
        <w:t xml:space="preserve">Alle php bestanden komen in de php mapje </w:t>
      </w:r>
    </w:p>
    <w:p w:rsidR="001B0116" w:rsidRDefault="001B0116" w:rsidP="001B0116">
      <w:pPr>
        <w:pStyle w:val="ListParagraph"/>
        <w:numPr>
          <w:ilvl w:val="0"/>
          <w:numId w:val="5"/>
        </w:numPr>
      </w:pPr>
      <w:r>
        <w:t>Alle c# bestanden komen in de c# mapje</w:t>
      </w:r>
    </w:p>
    <w:p w:rsidR="001B0116" w:rsidRDefault="001B0116" w:rsidP="001B0116">
      <w:pPr>
        <w:pStyle w:val="ListParagraph"/>
        <w:numPr>
          <w:ilvl w:val="0"/>
          <w:numId w:val="5"/>
        </w:numPr>
      </w:pPr>
      <w:r>
        <w:t xml:space="preserve">Optijd pullen en pushen </w:t>
      </w:r>
    </w:p>
    <w:p w:rsidR="001B0116" w:rsidRPr="004752D0" w:rsidRDefault="001B0116" w:rsidP="001B0116">
      <w:pPr>
        <w:pStyle w:val="ListParagraph"/>
        <w:numPr>
          <w:ilvl w:val="0"/>
          <w:numId w:val="5"/>
        </w:numPr>
      </w:pPr>
      <w:r>
        <w:t xml:space="preserve">Als je niet optijd pullt of pusht dan denken we dat je niets hebt gedaan en gaan we je waarschuwen </w:t>
      </w:r>
    </w:p>
    <w:p w:rsidR="001B0116" w:rsidRDefault="001B0116" w:rsidP="001B0116">
      <w:pPr>
        <w:pStyle w:val="ListParagraph"/>
        <w:numPr>
          <w:ilvl w:val="0"/>
          <w:numId w:val="1"/>
        </w:numPr>
      </w:pPr>
      <w:r>
        <w:t>Op tijd komen naar de lessen.</w:t>
      </w:r>
    </w:p>
    <w:p w:rsidR="001B0116" w:rsidRDefault="001B0116" w:rsidP="001B0116">
      <w:pPr>
        <w:pStyle w:val="ListParagraph"/>
        <w:numPr>
          <w:ilvl w:val="0"/>
          <w:numId w:val="2"/>
        </w:numPr>
      </w:pPr>
      <w:r>
        <w:t>Als we niet op tijd komen naar de les mist de een meer informatie als de ander.</w:t>
      </w:r>
    </w:p>
    <w:p w:rsidR="001B0116" w:rsidRDefault="001B0116" w:rsidP="001B0116">
      <w:pPr>
        <w:pStyle w:val="ListParagraph"/>
        <w:numPr>
          <w:ilvl w:val="0"/>
          <w:numId w:val="2"/>
        </w:numPr>
      </w:pPr>
      <w:r>
        <w:t xml:space="preserve">Laat 5 minuten van te voren weten of je optijd bent. </w:t>
      </w:r>
    </w:p>
    <w:p w:rsidR="001B0116" w:rsidRDefault="001B0116" w:rsidP="001B0116">
      <w:pPr>
        <w:pStyle w:val="ListParagraph"/>
        <w:numPr>
          <w:ilvl w:val="0"/>
          <w:numId w:val="2"/>
        </w:numPr>
      </w:pPr>
      <w:r>
        <w:t>De ander krijgt dan een waarschuwing als hij het niet laat weten. Na de tweede waarschuwing zal je een opdracht van de andere moeten overnemen en ook je eigen opdracht dat je dan niet hebt kunnen doen in je eigen tijd gaan maken.</w:t>
      </w:r>
    </w:p>
    <w:p w:rsidR="001B0116" w:rsidRDefault="001B0116" w:rsidP="001B0116">
      <w:pPr>
        <w:pStyle w:val="ListParagraph"/>
        <w:numPr>
          <w:ilvl w:val="0"/>
          <w:numId w:val="2"/>
        </w:numPr>
      </w:pPr>
      <w:r>
        <w:t xml:space="preserve">Als er een derde waarschuwing nodig is betekent dit dat je niet meer voor de andere handelbaar bent en zullen we een leraar moeten inschakelen.  </w:t>
      </w:r>
    </w:p>
    <w:p w:rsidR="001B0116" w:rsidRDefault="001B0116" w:rsidP="001B0116">
      <w:pPr>
        <w:pStyle w:val="ListParagraph"/>
        <w:numPr>
          <w:ilvl w:val="0"/>
          <w:numId w:val="1"/>
        </w:numPr>
      </w:pPr>
      <w:r>
        <w:t>Elkaar helpen.</w:t>
      </w:r>
    </w:p>
    <w:p w:rsidR="001B0116" w:rsidRDefault="001B0116" w:rsidP="001B0116">
      <w:pPr>
        <w:pStyle w:val="ListParagraph"/>
        <w:numPr>
          <w:ilvl w:val="0"/>
          <w:numId w:val="2"/>
        </w:numPr>
      </w:pPr>
      <w:r>
        <w:t>Als we elkaar niet helpen hebben we een negatief resultaat en dat willen we vermijden.</w:t>
      </w:r>
    </w:p>
    <w:p w:rsidR="001B0116" w:rsidRDefault="001B0116" w:rsidP="001B0116">
      <w:pPr>
        <w:pStyle w:val="ListParagraph"/>
        <w:numPr>
          <w:ilvl w:val="0"/>
          <w:numId w:val="2"/>
        </w:numPr>
      </w:pPr>
      <w:r>
        <w:t xml:space="preserve">Als je de ander niet help zal je het voor je zelf verpesten omdat het ook jou project is. Dus een ander helpen heeft voordelen voor jou </w:t>
      </w:r>
    </w:p>
    <w:p w:rsidR="001B0116" w:rsidRDefault="001B0116" w:rsidP="001B0116">
      <w:pPr>
        <w:pStyle w:val="ListParagraph"/>
        <w:numPr>
          <w:ilvl w:val="0"/>
          <w:numId w:val="2"/>
        </w:numPr>
      </w:pPr>
      <w:r>
        <w:t xml:space="preserve">Als je een groepslid niet wilt helpen zul je worden gewaarschuwd. Bij een tweede waarschuwing zal je thuis in je eigen tijd de vraag van een andere moeten oplossen. </w:t>
      </w:r>
    </w:p>
    <w:p w:rsidR="001B0116" w:rsidRDefault="001B0116" w:rsidP="001B0116">
      <w:pPr>
        <w:pStyle w:val="ListParagraph"/>
        <w:numPr>
          <w:ilvl w:val="0"/>
          <w:numId w:val="1"/>
        </w:numPr>
      </w:pPr>
      <w:r>
        <w:t>Verder werken als de andere partner er niet is.</w:t>
      </w:r>
    </w:p>
    <w:p w:rsidR="001B0116" w:rsidRDefault="001B0116" w:rsidP="001B0116">
      <w:pPr>
        <w:pStyle w:val="ListParagraph"/>
        <w:numPr>
          <w:ilvl w:val="0"/>
          <w:numId w:val="2"/>
        </w:numPr>
      </w:pPr>
      <w:r>
        <w:t>Zo kunnen we verder met project en staan we niet stil.</w:t>
      </w:r>
    </w:p>
    <w:p w:rsidR="001B0116" w:rsidRDefault="001B0116" w:rsidP="001B0116">
      <w:pPr>
        <w:pStyle w:val="ListParagraph"/>
        <w:numPr>
          <w:ilvl w:val="0"/>
          <w:numId w:val="2"/>
        </w:numPr>
      </w:pPr>
      <w:r>
        <w:lastRenderedPageBreak/>
        <w:t xml:space="preserve">Als je het niet doet zal je thuis in je eigen tijd eraan moeten werken tot dat je het af hebt. </w:t>
      </w:r>
    </w:p>
    <w:p w:rsidR="001B0116" w:rsidRDefault="001B0116" w:rsidP="001B0116">
      <w:pPr>
        <w:pStyle w:val="ListParagraph"/>
        <w:numPr>
          <w:ilvl w:val="0"/>
          <w:numId w:val="2"/>
        </w:numPr>
      </w:pPr>
      <w:r>
        <w:t xml:space="preserve">Doe je het niet dan word de leraar ingeschakeld. </w:t>
      </w:r>
    </w:p>
    <w:p w:rsidR="001B0116" w:rsidRDefault="001B0116" w:rsidP="001B0116">
      <w:pPr>
        <w:pStyle w:val="ListParagraph"/>
        <w:ind w:left="1080"/>
      </w:pPr>
    </w:p>
    <w:p w:rsidR="001B0116" w:rsidRDefault="001B0116" w:rsidP="001B0116">
      <w:pPr>
        <w:pStyle w:val="ListParagraph"/>
        <w:numPr>
          <w:ilvl w:val="0"/>
          <w:numId w:val="4"/>
        </w:numPr>
      </w:pPr>
      <w:r>
        <w:t>Aan het begin van iedere les vergaderen</w:t>
      </w:r>
    </w:p>
    <w:p w:rsidR="001B0116" w:rsidRDefault="001B0116" w:rsidP="001B0116">
      <w:pPr>
        <w:pStyle w:val="ListParagraph"/>
        <w:numPr>
          <w:ilvl w:val="0"/>
          <w:numId w:val="2"/>
        </w:numPr>
      </w:pPr>
      <w:r>
        <w:t>Als we iedere les vegaderen over wat we die les gaan doen raken we niet in de knoop.</w:t>
      </w:r>
    </w:p>
    <w:p w:rsidR="001B0116" w:rsidRDefault="001B0116" w:rsidP="001B0116">
      <w:pPr>
        <w:pStyle w:val="ListParagraph"/>
        <w:numPr>
          <w:ilvl w:val="0"/>
          <w:numId w:val="2"/>
        </w:numPr>
      </w:pPr>
      <w:r>
        <w:t>we gaan oon aan het eind van de les kijken of alles is gelukt.</w:t>
      </w:r>
    </w:p>
    <w:p w:rsidR="001B0116" w:rsidRDefault="001B0116" w:rsidP="001B0116">
      <w:pPr>
        <w:pStyle w:val="ListParagraph"/>
        <w:numPr>
          <w:ilvl w:val="0"/>
          <w:numId w:val="2"/>
        </w:numPr>
      </w:pPr>
      <w:r>
        <w:t xml:space="preserve">Als je niet wildt vergaderen wordt je gewaarschuwd. Bij de tweede waarschuwing gaan we met de lerar in gesprek. </w:t>
      </w:r>
    </w:p>
    <w:p w:rsidR="001B0116" w:rsidRDefault="001B0116" w:rsidP="001B0116">
      <w:pPr>
        <w:pStyle w:val="ListParagraph"/>
        <w:numPr>
          <w:ilvl w:val="0"/>
          <w:numId w:val="1"/>
        </w:numPr>
      </w:pPr>
      <w:r>
        <w:t>Elkaar altijd op de hoogte houden.</w:t>
      </w:r>
    </w:p>
    <w:p w:rsidR="001B0116" w:rsidRDefault="001B0116" w:rsidP="001B0116">
      <w:pPr>
        <w:pStyle w:val="ListParagraph"/>
        <w:numPr>
          <w:ilvl w:val="0"/>
          <w:numId w:val="2"/>
        </w:numPr>
      </w:pPr>
      <w:r>
        <w:t>Zo voorkomen we dat we dingen dubbel doen.</w:t>
      </w:r>
    </w:p>
    <w:p w:rsidR="001B0116" w:rsidRDefault="001B0116" w:rsidP="001B0116">
      <w:pPr>
        <w:pStyle w:val="ListParagraph"/>
        <w:numPr>
          <w:ilvl w:val="0"/>
          <w:numId w:val="2"/>
        </w:numPr>
      </w:pPr>
      <w:r>
        <w:t xml:space="preserve">Als je dat niet doet dan heb je zelf te veel gemaakt en dit wil je niet hebben. </w:t>
      </w:r>
    </w:p>
    <w:p w:rsidR="001B0116" w:rsidRDefault="001B0116" w:rsidP="001B0116">
      <w:pPr>
        <w:pStyle w:val="ListParagraph"/>
        <w:numPr>
          <w:ilvl w:val="0"/>
          <w:numId w:val="1"/>
        </w:numPr>
      </w:pPr>
      <w:r>
        <w:t>Alles bespreekbaar maken.</w:t>
      </w:r>
    </w:p>
    <w:p w:rsidR="001B0116" w:rsidRDefault="001B0116" w:rsidP="001B0116">
      <w:pPr>
        <w:pStyle w:val="ListParagraph"/>
        <w:numPr>
          <w:ilvl w:val="0"/>
          <w:numId w:val="2"/>
        </w:numPr>
      </w:pPr>
      <w:r>
        <w:t>Zo hebben we betere contact met elkaar en komen we verder.</w:t>
      </w:r>
    </w:p>
    <w:p w:rsidR="001B0116" w:rsidRDefault="001B0116" w:rsidP="001B0116">
      <w:pPr>
        <w:pStyle w:val="ListParagraph"/>
        <w:numPr>
          <w:ilvl w:val="0"/>
          <w:numId w:val="2"/>
        </w:numPr>
      </w:pPr>
      <w:r>
        <w:t xml:space="preserve">Zo kunnen we ook beter samen werken en hebben we een positief resultaat op ons project.  </w:t>
      </w:r>
    </w:p>
    <w:p w:rsidR="001B0116" w:rsidRDefault="001B0116" w:rsidP="001B0116">
      <w:pPr>
        <w:pStyle w:val="ListParagraph"/>
        <w:numPr>
          <w:ilvl w:val="0"/>
          <w:numId w:val="1"/>
        </w:numPr>
      </w:pPr>
      <w:r>
        <w:t>Elkaar altijd laten weten waar je bent.</w:t>
      </w:r>
    </w:p>
    <w:p w:rsidR="001B0116" w:rsidRDefault="001B0116" w:rsidP="001B0116">
      <w:pPr>
        <w:pStyle w:val="ListParagraph"/>
        <w:numPr>
          <w:ilvl w:val="0"/>
          <w:numId w:val="2"/>
        </w:numPr>
      </w:pPr>
      <w:r>
        <w:t xml:space="preserve">Minimaal 10 minuten voor de les </w:t>
      </w:r>
    </w:p>
    <w:p w:rsidR="001B0116" w:rsidRDefault="001B0116" w:rsidP="001B0116">
      <w:pPr>
        <w:pStyle w:val="ListParagraph"/>
        <w:numPr>
          <w:ilvl w:val="0"/>
          <w:numId w:val="2"/>
        </w:numPr>
      </w:pPr>
      <w:r>
        <w:t>Zo weten we of we op die persoon kunnen rekenen of niet.</w:t>
      </w:r>
    </w:p>
    <w:p w:rsidR="001B0116" w:rsidRDefault="001B0116" w:rsidP="001B0116">
      <w:pPr>
        <w:pStyle w:val="ListParagraph"/>
        <w:numPr>
          <w:ilvl w:val="0"/>
          <w:numId w:val="2"/>
        </w:numPr>
      </w:pPr>
      <w:r>
        <w:t xml:space="preserve">Als je er niet bent moet je je opdracht thuis maken.  </w:t>
      </w:r>
    </w:p>
    <w:p w:rsidR="001B0116" w:rsidRDefault="001B0116" w:rsidP="001B0116">
      <w:pPr>
        <w:pStyle w:val="ListParagraph"/>
        <w:numPr>
          <w:ilvl w:val="0"/>
          <w:numId w:val="2"/>
        </w:numPr>
      </w:pPr>
      <w:r>
        <w:t xml:space="preserve">Als je het niet doet word je gewaarschuwd. Bij een tweede waarschuwing is het al te veel en gaan we samen met de docent een ander oplossing bedenken. </w:t>
      </w:r>
    </w:p>
    <w:p w:rsidR="001B0116" w:rsidRDefault="001B0116" w:rsidP="001B0116">
      <w:pPr>
        <w:pStyle w:val="ListParagraph"/>
        <w:numPr>
          <w:ilvl w:val="0"/>
          <w:numId w:val="1"/>
        </w:numPr>
      </w:pPr>
      <w:r>
        <w:t>Doen wat je gevraagd wordt.</w:t>
      </w:r>
    </w:p>
    <w:p w:rsidR="001B0116" w:rsidRDefault="001B0116" w:rsidP="001B0116">
      <w:pPr>
        <w:pStyle w:val="ListParagraph"/>
        <w:numPr>
          <w:ilvl w:val="0"/>
          <w:numId w:val="2"/>
        </w:numPr>
      </w:pPr>
      <w:r>
        <w:t xml:space="preserve">Iedereen doet even veel. </w:t>
      </w:r>
    </w:p>
    <w:p w:rsidR="001B0116" w:rsidRDefault="001B0116" w:rsidP="001B0116">
      <w:pPr>
        <w:pStyle w:val="ListParagraph"/>
        <w:numPr>
          <w:ilvl w:val="0"/>
          <w:numId w:val="2"/>
        </w:numPr>
      </w:pPr>
      <w:r>
        <w:t xml:space="preserve">Iedereen moet zich aan de taak verdeling houden </w:t>
      </w:r>
    </w:p>
    <w:p w:rsidR="001B0116" w:rsidRDefault="001B0116" w:rsidP="001B0116">
      <w:pPr>
        <w:pStyle w:val="ListParagraph"/>
        <w:numPr>
          <w:ilvl w:val="0"/>
          <w:numId w:val="2"/>
        </w:numPr>
      </w:pPr>
      <w:r>
        <w:t xml:space="preserve">Je opdrachten af hebben en bij lopen. Zo lopen we niet achter </w:t>
      </w:r>
    </w:p>
    <w:p w:rsidR="001B0116" w:rsidRDefault="001B0116" w:rsidP="001B0116">
      <w:pPr>
        <w:pStyle w:val="ListParagraph"/>
        <w:numPr>
          <w:ilvl w:val="0"/>
          <w:numId w:val="2"/>
        </w:numPr>
      </w:pPr>
      <w:r>
        <w:t xml:space="preserve">Als je dat niet doet wordt je gewaarschuwd. En zal je waar je achterloopt of wat je niet hebt gedaan thuis af moeten maken. </w:t>
      </w:r>
    </w:p>
    <w:p w:rsidR="001B0116" w:rsidRDefault="001B0116" w:rsidP="001B0116">
      <w:pPr>
        <w:pStyle w:val="ListParagraph"/>
        <w:numPr>
          <w:ilvl w:val="0"/>
          <w:numId w:val="2"/>
        </w:numPr>
      </w:pPr>
      <w:r>
        <w:t xml:space="preserve">Een tweede waarschuwing moet niet nodig zij zo wel zulle we een leraar erbij moeten halen. </w:t>
      </w:r>
    </w:p>
    <w:p w:rsidR="001B0116" w:rsidRDefault="001B0116" w:rsidP="001B0116">
      <w:pPr>
        <w:pStyle w:val="ListParagraph"/>
        <w:numPr>
          <w:ilvl w:val="0"/>
          <w:numId w:val="3"/>
        </w:numPr>
      </w:pPr>
      <w:r>
        <w:t xml:space="preserve">Je moet in de les geconcentreerd werken. </w:t>
      </w:r>
    </w:p>
    <w:p w:rsidR="001B0116" w:rsidRDefault="001B0116" w:rsidP="001B0116">
      <w:pPr>
        <w:pStyle w:val="ListParagraph"/>
        <w:numPr>
          <w:ilvl w:val="0"/>
          <w:numId w:val="2"/>
        </w:numPr>
      </w:pPr>
      <w:r>
        <w:lastRenderedPageBreak/>
        <w:t xml:space="preserve">Als je geconcentreerd werkt in de les heb je alles af en hoef je het niet thuis nog af te gaan maken. </w:t>
      </w:r>
    </w:p>
    <w:p w:rsidR="001B0116" w:rsidRDefault="001B0116" w:rsidP="001B0116">
      <w:pPr>
        <w:pStyle w:val="ListParagraph"/>
        <w:numPr>
          <w:ilvl w:val="0"/>
          <w:numId w:val="2"/>
        </w:numPr>
      </w:pPr>
      <w:r>
        <w:t>Als je het niet doet zal je worden gewaarschuwd</w:t>
      </w:r>
    </w:p>
    <w:p w:rsidR="001B0116" w:rsidRDefault="001B0116" w:rsidP="001B0116">
      <w:pPr>
        <w:pStyle w:val="ListParagraph"/>
        <w:numPr>
          <w:ilvl w:val="0"/>
          <w:numId w:val="2"/>
        </w:numPr>
      </w:pPr>
      <w:r>
        <w:t xml:space="preserve">Na de twee de waarschuwing moeten we een ander plek voor je gaan zoeken waar je je beter kan waarschuwing </w:t>
      </w:r>
    </w:p>
    <w:p w:rsidR="001B0116" w:rsidRDefault="001B0116" w:rsidP="001B0116">
      <w:pPr>
        <w:pStyle w:val="ListParagraph"/>
        <w:numPr>
          <w:ilvl w:val="0"/>
          <w:numId w:val="2"/>
        </w:numPr>
      </w:pPr>
      <w:r>
        <w:t xml:space="preserve">Als je een derde waarschuwing nodig hebt betekend dit dat je niet meer handelbaar bent voor je partner dus zal de leraar worden ingeschakeld. </w:t>
      </w:r>
    </w:p>
    <w:p w:rsidR="001B0116" w:rsidRDefault="001B0116" w:rsidP="001B0116"/>
    <w:p w:rsidR="00F02F1C" w:rsidRDefault="00F02F1C" w:rsidP="001B0116"/>
    <w:p w:rsidR="00F02F1C" w:rsidRDefault="00F02F1C" w:rsidP="001B0116"/>
    <w:p w:rsidR="00F02F1C" w:rsidRDefault="00F02F1C" w:rsidP="001B0116"/>
    <w:p w:rsidR="00F02F1C" w:rsidRDefault="00F02F1C" w:rsidP="001B0116"/>
    <w:p w:rsidR="00F02F1C" w:rsidRDefault="00F02F1C" w:rsidP="001B0116"/>
    <w:p w:rsidR="00F02F1C" w:rsidRDefault="00F02F1C" w:rsidP="001B0116"/>
    <w:p w:rsidR="00F02F1C" w:rsidRDefault="00F02F1C" w:rsidP="001B0116">
      <w:r>
        <w:br w:type="page"/>
      </w:r>
    </w:p>
    <w:p w:rsidR="001B0116" w:rsidRDefault="001B0116" w:rsidP="001B0116">
      <w:pPr>
        <w:pStyle w:val="Heading1"/>
      </w:pPr>
      <w:bookmarkStart w:id="4" w:name="_Toc5612760"/>
      <w:r>
        <w:lastRenderedPageBreak/>
        <w:t>Handtekening:</w:t>
      </w:r>
      <w:bookmarkEnd w:id="4"/>
    </w:p>
    <w:p w:rsidR="001B0116" w:rsidRDefault="001B0116" w:rsidP="001B0116"/>
    <w:p w:rsidR="001B0116" w:rsidRDefault="001B0116" w:rsidP="001B0116">
      <w:r>
        <w:t>Angelo van Esch</w:t>
      </w:r>
      <w:r>
        <w:tab/>
      </w:r>
      <w:r>
        <w:tab/>
      </w:r>
      <w:r>
        <w:tab/>
        <w:t>…………………………….……</w:t>
      </w:r>
    </w:p>
    <w:p w:rsidR="001B0116" w:rsidRDefault="001B0116" w:rsidP="001B0116"/>
    <w:p w:rsidR="001B0116" w:rsidRDefault="001B0116" w:rsidP="001B0116"/>
    <w:p w:rsidR="001B0116" w:rsidRDefault="001B0116" w:rsidP="001B0116">
      <w:r>
        <w:t>Feyza Keles</w:t>
      </w:r>
      <w:r>
        <w:tab/>
      </w:r>
      <w:r>
        <w:tab/>
      </w:r>
      <w:r>
        <w:tab/>
      </w:r>
      <w:r>
        <w:tab/>
        <w:t>……………………………………</w:t>
      </w:r>
    </w:p>
    <w:p w:rsidR="001B0116" w:rsidRDefault="001B0116" w:rsidP="001B0116"/>
    <w:p w:rsidR="001B0116" w:rsidRDefault="001B0116" w:rsidP="001B0116"/>
    <w:p w:rsidR="001B0116" w:rsidRDefault="001B0116" w:rsidP="001B0116">
      <w:r>
        <w:t>Chalome Miguel</w:t>
      </w:r>
      <w:r>
        <w:tab/>
      </w:r>
      <w:r>
        <w:tab/>
      </w:r>
      <w:r>
        <w:tab/>
        <w:t>……………………………………</w:t>
      </w:r>
    </w:p>
    <w:p w:rsidR="001B0116" w:rsidRDefault="001B0116" w:rsidP="001B0116"/>
    <w:p w:rsidR="001B0116" w:rsidRDefault="001B0116" w:rsidP="001B0116"/>
    <w:p w:rsidR="001B0116" w:rsidRDefault="001B0116" w:rsidP="001B0116">
      <w:pPr>
        <w:tabs>
          <w:tab w:val="left" w:pos="708"/>
          <w:tab w:val="left" w:pos="1416"/>
          <w:tab w:val="left" w:pos="3831"/>
        </w:tabs>
      </w:pPr>
      <w:r>
        <w:t>Jeremy Meijer</w:t>
      </w:r>
      <w:r>
        <w:tab/>
        <w:t xml:space="preserve">                                           ……………………………………</w:t>
      </w:r>
    </w:p>
    <w:p w:rsidR="001B0116" w:rsidRDefault="001B0116" w:rsidP="001B0116">
      <w:pPr>
        <w:tabs>
          <w:tab w:val="left" w:pos="708"/>
          <w:tab w:val="left" w:pos="1416"/>
          <w:tab w:val="left" w:pos="3831"/>
        </w:tabs>
      </w:pPr>
    </w:p>
    <w:p w:rsidR="001B0116" w:rsidRDefault="001B0116" w:rsidP="001B0116">
      <w:pPr>
        <w:tabs>
          <w:tab w:val="left" w:pos="708"/>
          <w:tab w:val="left" w:pos="1416"/>
          <w:tab w:val="left" w:pos="3831"/>
        </w:tabs>
      </w:pPr>
    </w:p>
    <w:p w:rsidR="001B0116" w:rsidRDefault="001B0116" w:rsidP="001B0116">
      <w:pPr>
        <w:tabs>
          <w:tab w:val="left" w:pos="708"/>
          <w:tab w:val="left" w:pos="1416"/>
          <w:tab w:val="left" w:pos="3831"/>
        </w:tabs>
      </w:pPr>
      <w:r>
        <w:t>Lorenzo Rijnvos                                            ……………………………………</w:t>
      </w:r>
      <w:r>
        <w:tab/>
      </w:r>
    </w:p>
    <w:p w:rsidR="001B0116" w:rsidRDefault="001B0116" w:rsidP="001B0116">
      <w:pPr>
        <w:tabs>
          <w:tab w:val="left" w:pos="708"/>
          <w:tab w:val="left" w:pos="1416"/>
          <w:tab w:val="left" w:pos="3831"/>
        </w:tabs>
      </w:pPr>
    </w:p>
    <w:p w:rsidR="002C19C1" w:rsidRPr="004A0078" w:rsidRDefault="002C19C1">
      <w:pPr>
        <w:rPr>
          <w:rFonts w:cstheme="minorHAnsi"/>
        </w:rPr>
      </w:pPr>
    </w:p>
    <w:sectPr w:rsidR="002C19C1" w:rsidRPr="004A0078" w:rsidSect="001851B9">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116" w:rsidRDefault="001B0116" w:rsidP="007C3204">
      <w:pPr>
        <w:spacing w:after="0" w:line="240" w:lineRule="auto"/>
      </w:pPr>
      <w:r>
        <w:separator/>
      </w:r>
    </w:p>
  </w:endnote>
  <w:endnote w:type="continuationSeparator" w:id="0">
    <w:p w:rsidR="001B0116" w:rsidRDefault="001B0116" w:rsidP="007C3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078" w:rsidRDefault="001851B9">
    <w:pPr>
      <w:pStyle w:val="Footer"/>
    </w:pPr>
    <w:r>
      <w:rPr>
        <w:noProof/>
      </w:rPr>
      <w:drawing>
        <wp:anchor distT="0" distB="0" distL="114300" distR="114300" simplePos="0" relativeHeight="251660288" behindDoc="0" locked="0" layoutInCell="1" allowOverlap="1" wp14:anchorId="43C5B404" wp14:editId="51A2EAAF">
          <wp:simplePos x="0" y="0"/>
          <wp:positionH relativeFrom="column">
            <wp:posOffset>5608320</wp:posOffset>
          </wp:positionH>
          <wp:positionV relativeFrom="paragraph">
            <wp:posOffset>-318135</wp:posOffset>
          </wp:positionV>
          <wp:extent cx="800100" cy="60722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8 at 10.31.03.png"/>
                  <pic:cNvPicPr/>
                </pic:nvPicPr>
                <pic:blipFill>
                  <a:blip r:embed="rId1">
                    <a:extLst>
                      <a:ext uri="{28A0092B-C50C-407E-A947-70E740481C1C}">
                        <a14:useLocalDpi xmlns:a14="http://schemas.microsoft.com/office/drawing/2010/main" val="0"/>
                      </a:ext>
                    </a:extLst>
                  </a:blip>
                  <a:stretch>
                    <a:fillRect/>
                  </a:stretch>
                </pic:blipFill>
                <pic:spPr>
                  <a:xfrm>
                    <a:off x="0" y="0"/>
                    <a:ext cx="800100" cy="607224"/>
                  </a:xfrm>
                  <a:prstGeom prst="rect">
                    <a:avLst/>
                  </a:prstGeom>
                </pic:spPr>
              </pic:pic>
            </a:graphicData>
          </a:graphic>
          <wp14:sizeRelH relativeFrom="margin">
            <wp14:pctWidth>0</wp14:pctWidth>
          </wp14:sizeRelH>
          <wp14:sizeRelV relativeFrom="margin">
            <wp14:pctHeight>0</wp14:pctHeight>
          </wp14:sizeRelV>
        </wp:anchor>
      </w:drawing>
    </w:r>
    <w:r w:rsidR="004A0078">
      <w:rPr>
        <w:noProof/>
        <w:color w:val="4472C4" w:themeColor="accent1"/>
      </w:rPr>
      <mc:AlternateContent>
        <mc:Choice Requires="wps">
          <w:drawing>
            <wp:anchor distT="0" distB="0" distL="114300" distR="114300" simplePos="0" relativeHeight="251659264" behindDoc="0" locked="0" layoutInCell="1" allowOverlap="1" wp14:anchorId="5743D5E7" wp14:editId="6071EF2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8B271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4A0078">
      <w:rPr>
        <w:color w:val="4472C4" w:themeColor="accent1"/>
      </w:rPr>
      <w:t xml:space="preserve"> </w:t>
    </w:r>
    <w:r w:rsidR="004A0078">
      <w:rPr>
        <w:rFonts w:asciiTheme="majorHAnsi" w:eastAsiaTheme="majorEastAsia" w:hAnsiTheme="majorHAnsi" w:cstheme="majorBidi"/>
        <w:color w:val="4472C4" w:themeColor="accent1"/>
        <w:sz w:val="20"/>
        <w:szCs w:val="20"/>
      </w:rPr>
      <w:t xml:space="preserve">pg. </w:t>
    </w:r>
    <w:r w:rsidR="004A0078">
      <w:rPr>
        <w:rFonts w:eastAsiaTheme="minorEastAsia"/>
        <w:color w:val="4472C4" w:themeColor="accent1"/>
        <w:sz w:val="20"/>
        <w:szCs w:val="20"/>
      </w:rPr>
      <w:fldChar w:fldCharType="begin"/>
    </w:r>
    <w:r w:rsidR="004A0078">
      <w:rPr>
        <w:color w:val="4472C4" w:themeColor="accent1"/>
        <w:sz w:val="20"/>
        <w:szCs w:val="20"/>
      </w:rPr>
      <w:instrText xml:space="preserve"> PAGE    \* MERGEFORMAT </w:instrText>
    </w:r>
    <w:r w:rsidR="004A0078">
      <w:rPr>
        <w:rFonts w:eastAsiaTheme="minorEastAsia"/>
        <w:color w:val="4472C4" w:themeColor="accent1"/>
        <w:sz w:val="20"/>
        <w:szCs w:val="20"/>
      </w:rPr>
      <w:fldChar w:fldCharType="separate"/>
    </w:r>
    <w:r w:rsidR="004A0078">
      <w:rPr>
        <w:rFonts w:asciiTheme="majorHAnsi" w:eastAsiaTheme="majorEastAsia" w:hAnsiTheme="majorHAnsi" w:cstheme="majorBidi"/>
        <w:noProof/>
        <w:color w:val="4472C4" w:themeColor="accent1"/>
        <w:sz w:val="20"/>
        <w:szCs w:val="20"/>
      </w:rPr>
      <w:t>2</w:t>
    </w:r>
    <w:r w:rsidR="004A0078">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116" w:rsidRDefault="001B0116" w:rsidP="007C3204">
      <w:pPr>
        <w:spacing w:after="0" w:line="240" w:lineRule="auto"/>
      </w:pPr>
      <w:r>
        <w:separator/>
      </w:r>
    </w:p>
  </w:footnote>
  <w:footnote w:type="continuationSeparator" w:id="0">
    <w:p w:rsidR="001B0116" w:rsidRDefault="001B0116" w:rsidP="007C3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40F" w:rsidRDefault="00F8040F" w:rsidP="007C3204">
    <w:pPr>
      <w:wordWrap w:val="0"/>
      <w:spacing w:before="150"/>
    </w:pPr>
    <w:r>
      <w:t>FIFA</w:t>
    </w:r>
    <w:r w:rsidR="000A262E">
      <w:t xml:space="preserve"> Amo 1</w:t>
    </w:r>
  </w:p>
  <w:p w:rsidR="00085659" w:rsidRDefault="004A0078" w:rsidP="007C3204">
    <w:pPr>
      <w:wordWrap w:val="0"/>
      <w:spacing w:before="150"/>
    </w:pPr>
    <w:r>
      <w:t xml:space="preserve">Groep 1   </w:t>
    </w:r>
  </w:p>
  <w:p w:rsidR="007C3204" w:rsidRPr="007C3204" w:rsidRDefault="007C3204" w:rsidP="007C3204">
    <w:pPr>
      <w:wordWrap w:val="0"/>
      <w:spacing w:before="150"/>
      <w:rPr>
        <w:rFonts w:ascii="Helvetica" w:eastAsia="Times New Roman" w:hAnsi="Helvetica" w:cs="Times New Roman"/>
        <w:color w:val="333333"/>
        <w:sz w:val="24"/>
        <w:szCs w:val="24"/>
        <w:lang w:val="en-GB"/>
      </w:rPr>
    </w:pPr>
    <w:r w:rsidRPr="007C3204">
      <w:t>Feyza</w:t>
    </w:r>
    <w:r>
      <w:t xml:space="preserve"> </w:t>
    </w:r>
    <w:r w:rsidRPr="007C3204">
      <w:t>Keles</w:t>
    </w:r>
    <w:r>
      <w:t>,</w:t>
    </w:r>
    <w:r w:rsidR="00F8040F">
      <w:t xml:space="preserve"> </w:t>
    </w:r>
    <w:r>
      <w:t xml:space="preserve"> </w:t>
    </w:r>
    <w:r w:rsidRPr="007C3204">
      <w:t>Jeremy</w:t>
    </w:r>
    <w:r>
      <w:t xml:space="preserve"> </w:t>
    </w:r>
    <w:r w:rsidRPr="007C3204">
      <w:t>Meijer</w:t>
    </w:r>
    <w:r>
      <w:t xml:space="preserve">, </w:t>
    </w:r>
    <w:r w:rsidRPr="007C3204">
      <w:t>Chalome</w:t>
    </w:r>
    <w:r>
      <w:t xml:space="preserve"> </w:t>
    </w:r>
    <w:r w:rsidRPr="007C3204">
      <w:t>Miguel</w:t>
    </w:r>
    <w:r>
      <w:t xml:space="preserve">, </w:t>
    </w:r>
    <w:r w:rsidRPr="007C3204">
      <w:t>Lorenzo</w:t>
    </w:r>
    <w:r>
      <w:t xml:space="preserve"> Rijnvos</w:t>
    </w:r>
    <w:r w:rsidR="00F8040F">
      <w:t xml:space="preserve"> en Angelo</w:t>
    </w:r>
    <w:r w:rsidR="004A0078">
      <w:t xml:space="preserve"> </w:t>
    </w:r>
  </w:p>
  <w:p w:rsidR="007C3204" w:rsidRDefault="007C32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63726"/>
    <w:multiLevelType w:val="multilevel"/>
    <w:tmpl w:val="D3367670"/>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18924C4F"/>
    <w:multiLevelType w:val="hybridMultilevel"/>
    <w:tmpl w:val="295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F4A8C"/>
    <w:multiLevelType w:val="hybridMultilevel"/>
    <w:tmpl w:val="5DA049B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6255D"/>
    <w:multiLevelType w:val="hybridMultilevel"/>
    <w:tmpl w:val="35683B22"/>
    <w:lvl w:ilvl="0" w:tplc="162049D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CF41B8"/>
    <w:multiLevelType w:val="multilevel"/>
    <w:tmpl w:val="FBA0C1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16"/>
    <w:rsid w:val="00085659"/>
    <w:rsid w:val="000A262E"/>
    <w:rsid w:val="001851B9"/>
    <w:rsid w:val="001B0116"/>
    <w:rsid w:val="002C19C1"/>
    <w:rsid w:val="002F382F"/>
    <w:rsid w:val="003136C4"/>
    <w:rsid w:val="00490858"/>
    <w:rsid w:val="004A0078"/>
    <w:rsid w:val="005F6638"/>
    <w:rsid w:val="00624CFD"/>
    <w:rsid w:val="007C3204"/>
    <w:rsid w:val="00E63F3A"/>
    <w:rsid w:val="00E74F2B"/>
    <w:rsid w:val="00F02F1C"/>
    <w:rsid w:val="00F8040F"/>
    <w:rsid w:val="00F833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4BE8F"/>
  <w15:chartTrackingRefBased/>
  <w15:docId w15:val="{0F10E9C4-DD6D-4922-9E30-865C7488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B0116"/>
    <w:pPr>
      <w:keepNext/>
      <w:keepLines/>
      <w:suppressAutoHyphens/>
      <w:autoSpaceDN w:val="0"/>
      <w:spacing w:before="240" w:after="0" w:line="254" w:lineRule="auto"/>
      <w:textAlignment w:val="baseline"/>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204"/>
    <w:rPr>
      <w:lang w:val="nl-NL"/>
    </w:rPr>
  </w:style>
  <w:style w:type="paragraph" w:styleId="Footer">
    <w:name w:val="footer"/>
    <w:basedOn w:val="Normal"/>
    <w:link w:val="FooterChar"/>
    <w:uiPriority w:val="99"/>
    <w:unhideWhenUsed/>
    <w:rsid w:val="007C3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204"/>
    <w:rPr>
      <w:lang w:val="nl-NL"/>
    </w:rPr>
  </w:style>
  <w:style w:type="character" w:customStyle="1" w:styleId="h-va-bottom">
    <w:name w:val="h-va-bottom"/>
    <w:basedOn w:val="DefaultParagraphFont"/>
    <w:rsid w:val="007C3204"/>
  </w:style>
  <w:style w:type="paragraph" w:styleId="BalloonText">
    <w:name w:val="Balloon Text"/>
    <w:basedOn w:val="Normal"/>
    <w:link w:val="BalloonTextChar"/>
    <w:uiPriority w:val="99"/>
    <w:semiHidden/>
    <w:unhideWhenUsed/>
    <w:rsid w:val="004A0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078"/>
    <w:rPr>
      <w:rFonts w:ascii="Segoe UI" w:hAnsi="Segoe UI" w:cs="Segoe UI"/>
      <w:sz w:val="18"/>
      <w:szCs w:val="18"/>
      <w:lang w:val="nl-NL"/>
    </w:rPr>
  </w:style>
  <w:style w:type="paragraph" w:styleId="NoSpacing">
    <w:name w:val="No Spacing"/>
    <w:link w:val="NoSpacingChar"/>
    <w:uiPriority w:val="1"/>
    <w:qFormat/>
    <w:rsid w:val="001851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51B9"/>
    <w:rPr>
      <w:rFonts w:eastAsiaTheme="minorEastAsia"/>
      <w:lang w:val="en-US"/>
    </w:rPr>
  </w:style>
  <w:style w:type="character" w:customStyle="1" w:styleId="Heading1Char">
    <w:name w:val="Heading 1 Char"/>
    <w:basedOn w:val="DefaultParagraphFont"/>
    <w:link w:val="Heading1"/>
    <w:uiPriority w:val="9"/>
    <w:rsid w:val="001B0116"/>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rsid w:val="001B0116"/>
    <w:pPr>
      <w:suppressAutoHyphens/>
      <w:autoSpaceDN w:val="0"/>
      <w:spacing w:line="254" w:lineRule="auto"/>
      <w:ind w:left="720"/>
      <w:textAlignment w:val="baseline"/>
    </w:pPr>
    <w:rPr>
      <w:rFonts w:ascii="Calibri" w:eastAsia="Calibri" w:hAnsi="Calibri" w:cs="Times New Roman"/>
    </w:rPr>
  </w:style>
  <w:style w:type="character" w:styleId="Hyperlink">
    <w:name w:val="Hyperlink"/>
    <w:basedOn w:val="DefaultParagraphFont"/>
    <w:uiPriority w:val="99"/>
    <w:unhideWhenUsed/>
    <w:rsid w:val="001B0116"/>
    <w:rPr>
      <w:color w:val="0563C1" w:themeColor="hyperlink"/>
      <w:u w:val="single"/>
    </w:rPr>
  </w:style>
  <w:style w:type="paragraph" w:styleId="TOCHeading">
    <w:name w:val="TOC Heading"/>
    <w:basedOn w:val="Heading1"/>
    <w:next w:val="Normal"/>
    <w:uiPriority w:val="39"/>
    <w:unhideWhenUsed/>
    <w:qFormat/>
    <w:rsid w:val="001B0116"/>
    <w:pPr>
      <w:suppressAutoHyphens w:val="0"/>
      <w:autoSpaceDN/>
      <w:spacing w:before="480" w:line="276" w:lineRule="auto"/>
      <w:textAlignment w:val="auto"/>
      <w:outlineLvl w:val="9"/>
    </w:pPr>
    <w:rPr>
      <w:b/>
      <w:bCs/>
      <w:sz w:val="28"/>
      <w:szCs w:val="28"/>
      <w:lang w:val="en-US"/>
    </w:rPr>
  </w:style>
  <w:style w:type="paragraph" w:styleId="TOC1">
    <w:name w:val="toc 1"/>
    <w:basedOn w:val="Normal"/>
    <w:next w:val="Normal"/>
    <w:autoRedefine/>
    <w:uiPriority w:val="39"/>
    <w:unhideWhenUsed/>
    <w:rsid w:val="001B0116"/>
    <w:pPr>
      <w:suppressAutoHyphens/>
      <w:autoSpaceDN w:val="0"/>
      <w:spacing w:after="100" w:line="254" w:lineRule="auto"/>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7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fifa-project\samenwerkingsovereenkom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samenwerkingsovereenkomst.dotx</Template>
  <TotalTime>1</TotalTime>
  <Pages>8</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samenwerkinscontract Amo 1</vt:lpstr>
    </vt:vector>
  </TitlesOfParts>
  <Company>Groep 1</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samenwerkinscontract Amo 1</dc:title>
  <dc:subject>Groep 1</dc:subject>
  <dc:creator>Project  Fifa</dc:creator>
  <cp:keywords/>
  <dc:description/>
  <cp:lastModifiedBy>Keles, Feyza  (student)</cp:lastModifiedBy>
  <cp:revision>2</cp:revision>
  <dcterms:created xsi:type="dcterms:W3CDTF">2019-04-08T08:47:00Z</dcterms:created>
  <dcterms:modified xsi:type="dcterms:W3CDTF">2019-04-08T08:47:00Z</dcterms:modified>
</cp:coreProperties>
</file>